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5D" w:rsidRPr="007466FE" w:rsidRDefault="00035AEB" w:rsidP="007466FE">
      <w:pPr>
        <w:pStyle w:val="NoSpacing"/>
        <w:jc w:val="center"/>
        <w:rPr>
          <w:rFonts w:asciiTheme="majorHAnsi" w:hAnsiTheme="majorHAnsi"/>
          <w:b/>
          <w:sz w:val="24"/>
          <w:szCs w:val="20"/>
        </w:rPr>
      </w:pPr>
      <w:r w:rsidRPr="00922E24">
        <w:rPr>
          <w:rFonts w:asciiTheme="majorHAnsi" w:hAnsiTheme="majorHAnsi"/>
          <w:b/>
          <w:sz w:val="28"/>
          <w:szCs w:val="20"/>
        </w:rPr>
        <w:t>Rahul</w:t>
      </w:r>
      <w:r w:rsidR="007C255D" w:rsidRPr="00922E24">
        <w:rPr>
          <w:rFonts w:asciiTheme="majorHAnsi" w:hAnsiTheme="majorHAnsi"/>
          <w:b/>
          <w:sz w:val="28"/>
          <w:szCs w:val="20"/>
        </w:rPr>
        <w:t xml:space="preserve"> S</w:t>
      </w:r>
      <w:r w:rsidR="00B97D6D" w:rsidRPr="00922E24">
        <w:rPr>
          <w:rFonts w:asciiTheme="majorHAnsi" w:hAnsiTheme="majorHAnsi"/>
          <w:b/>
          <w:sz w:val="28"/>
          <w:szCs w:val="20"/>
        </w:rPr>
        <w:t>ureshkumar</w:t>
      </w:r>
      <w:r w:rsidR="007C255D" w:rsidRPr="00922E24">
        <w:rPr>
          <w:rFonts w:asciiTheme="majorHAnsi" w:hAnsiTheme="majorHAnsi"/>
          <w:b/>
          <w:sz w:val="28"/>
          <w:szCs w:val="20"/>
        </w:rPr>
        <w:t xml:space="preserve"> J</w:t>
      </w:r>
      <w:r w:rsidRPr="00922E24">
        <w:rPr>
          <w:rFonts w:asciiTheme="majorHAnsi" w:hAnsiTheme="majorHAnsi"/>
          <w:b/>
          <w:sz w:val="28"/>
          <w:szCs w:val="20"/>
        </w:rPr>
        <w:t>hunjhunwala</w:t>
      </w:r>
    </w:p>
    <w:p w:rsidR="004B6F3F" w:rsidRDefault="004D267F" w:rsidP="004B6F3F">
      <w:pPr>
        <w:pStyle w:val="NoSpacing"/>
        <w:jc w:val="center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3305 Jefferson Avenue</w:t>
      </w:r>
      <w:r w:rsidR="0091038A" w:rsidRPr="007466FE">
        <w:rPr>
          <w:rFonts w:asciiTheme="majorHAnsi" w:hAnsiTheme="majorHAnsi"/>
          <w:sz w:val="20"/>
          <w:szCs w:val="20"/>
        </w:rPr>
        <w:t xml:space="preserve"> Apt #</w:t>
      </w:r>
      <w:r w:rsidRPr="007466FE">
        <w:rPr>
          <w:rFonts w:asciiTheme="majorHAnsi" w:hAnsiTheme="majorHAnsi"/>
          <w:sz w:val="20"/>
          <w:szCs w:val="20"/>
        </w:rPr>
        <w:t>12</w:t>
      </w:r>
      <w:r w:rsidR="004B6F3F">
        <w:rPr>
          <w:rFonts w:asciiTheme="majorHAnsi" w:hAnsiTheme="majorHAnsi"/>
          <w:sz w:val="20"/>
          <w:szCs w:val="20"/>
        </w:rPr>
        <w:t>, Cincinnati, OH</w:t>
      </w:r>
      <w:r w:rsidR="0091038A" w:rsidRPr="007466FE">
        <w:rPr>
          <w:rFonts w:asciiTheme="majorHAnsi" w:hAnsiTheme="majorHAnsi"/>
          <w:sz w:val="20"/>
          <w:szCs w:val="20"/>
        </w:rPr>
        <w:t xml:space="preserve"> 45220</w:t>
      </w:r>
      <w:r w:rsidR="00FF63DF" w:rsidRPr="007466FE">
        <w:rPr>
          <w:rFonts w:asciiTheme="majorHAnsi" w:hAnsiTheme="majorHAnsi"/>
          <w:sz w:val="20"/>
          <w:szCs w:val="20"/>
        </w:rPr>
        <w:t xml:space="preserve"> </w:t>
      </w:r>
      <w:r w:rsidR="00F57CE5" w:rsidRPr="007466FE">
        <w:rPr>
          <w:rFonts w:asciiTheme="majorHAnsi" w:hAnsiTheme="majorHAnsi"/>
          <w:sz w:val="20"/>
          <w:szCs w:val="20"/>
        </w:rPr>
        <w:t xml:space="preserve">| </w:t>
      </w:r>
      <w:r w:rsidR="004B6F3F" w:rsidRPr="004B6F3F">
        <w:rPr>
          <w:rStyle w:val="Hyperlink"/>
          <w:rFonts w:asciiTheme="majorHAnsi" w:hAnsiTheme="majorHAnsi"/>
          <w:color w:val="auto"/>
          <w:sz w:val="20"/>
          <w:szCs w:val="20"/>
          <w:u w:val="none"/>
        </w:rPr>
        <w:t>rahul.s.jhunjhunwala@gmail.com</w:t>
      </w:r>
      <w:r w:rsidR="004B6F3F">
        <w:rPr>
          <w:rStyle w:val="Hyperlink"/>
          <w:rFonts w:asciiTheme="majorHAnsi" w:hAnsiTheme="majorHAnsi"/>
          <w:sz w:val="20"/>
          <w:szCs w:val="20"/>
          <w:u w:val="none"/>
        </w:rPr>
        <w:t xml:space="preserve"> | </w:t>
      </w:r>
      <w:r w:rsidR="004B6F3F" w:rsidRPr="007466FE">
        <w:rPr>
          <w:rFonts w:asciiTheme="majorHAnsi" w:hAnsiTheme="majorHAnsi"/>
          <w:sz w:val="20"/>
          <w:szCs w:val="20"/>
        </w:rPr>
        <w:t>(513) 372-2338</w:t>
      </w:r>
    </w:p>
    <w:p w:rsidR="00C47C7E" w:rsidRPr="004B6F3F" w:rsidRDefault="004B6F3F" w:rsidP="004B6F3F">
      <w:pPr>
        <w:pStyle w:val="NoSpacing"/>
        <w:jc w:val="center"/>
        <w:rPr>
          <w:rFonts w:asciiTheme="majorHAnsi" w:hAnsiTheme="majorHAnsi"/>
          <w:color w:val="0000FF"/>
          <w:sz w:val="20"/>
          <w:szCs w:val="20"/>
        </w:rPr>
      </w:pPr>
      <w:r w:rsidRPr="004B6F3F">
        <w:rPr>
          <w:rFonts w:asciiTheme="majorHAnsi" w:hAnsiTheme="majorHAnsi"/>
          <w:sz w:val="20"/>
          <w:szCs w:val="20"/>
        </w:rPr>
        <w:t>https://www.</w:t>
      </w:r>
      <w:r w:rsidRPr="004B6F3F">
        <w:rPr>
          <w:rFonts w:asciiTheme="majorHAnsi" w:hAnsiTheme="majorHAnsi"/>
          <w:b/>
          <w:sz w:val="20"/>
          <w:szCs w:val="20"/>
        </w:rPr>
        <w:t>linkedin</w:t>
      </w:r>
      <w:r w:rsidRPr="004B6F3F">
        <w:rPr>
          <w:rFonts w:asciiTheme="majorHAnsi" w:hAnsiTheme="majorHAnsi"/>
          <w:sz w:val="20"/>
          <w:szCs w:val="20"/>
        </w:rPr>
        <w:t>.com/in/jhunjhunwalarahul</w:t>
      </w:r>
      <w:r w:rsidR="00F57CE5" w:rsidRPr="007466FE">
        <w:rPr>
          <w:rStyle w:val="Hyperlink"/>
          <w:rFonts w:asciiTheme="majorHAnsi" w:hAnsiTheme="majorHAnsi"/>
          <w:sz w:val="20"/>
          <w:szCs w:val="20"/>
          <w:u w:val="none"/>
        </w:rPr>
        <w:t xml:space="preserve"> </w:t>
      </w:r>
      <w:r w:rsidR="00F57CE5" w:rsidRPr="007466FE">
        <w:rPr>
          <w:rFonts w:asciiTheme="majorHAnsi" w:hAnsiTheme="majorHAnsi"/>
          <w:sz w:val="20"/>
          <w:szCs w:val="20"/>
        </w:rPr>
        <w:t xml:space="preserve">| </w:t>
      </w:r>
      <w:r w:rsidRPr="004B6F3F">
        <w:rPr>
          <w:rFonts w:asciiTheme="majorHAnsi" w:hAnsiTheme="majorHAnsi"/>
          <w:sz w:val="20"/>
          <w:szCs w:val="20"/>
        </w:rPr>
        <w:t>https://</w:t>
      </w:r>
      <w:r w:rsidRPr="004B6F3F">
        <w:rPr>
          <w:rFonts w:asciiTheme="majorHAnsi" w:hAnsiTheme="majorHAnsi"/>
          <w:b/>
          <w:sz w:val="20"/>
          <w:szCs w:val="20"/>
        </w:rPr>
        <w:t>github</w:t>
      </w:r>
      <w:r w:rsidRPr="004B6F3F">
        <w:rPr>
          <w:rFonts w:asciiTheme="majorHAnsi" w:hAnsiTheme="majorHAnsi"/>
          <w:sz w:val="20"/>
          <w:szCs w:val="20"/>
        </w:rPr>
        <w:t>.com/RahulJhunjhunwala</w:t>
      </w:r>
    </w:p>
    <w:p w:rsidR="009A341B" w:rsidRPr="007466FE" w:rsidRDefault="009A341B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EDUCATION</w:t>
      </w:r>
      <w:r w:rsidR="00F0682D">
        <w:rPr>
          <w:rFonts w:asciiTheme="majorHAnsi" w:hAnsiTheme="majorHAnsi"/>
          <w:sz w:val="20"/>
          <w:szCs w:val="20"/>
        </w:rPr>
        <w:pict>
          <v:rect id="_x0000_i1025" style="width:468pt;height:1.5pt" o:hrstd="t" o:hrnoshade="t" o:hr="t" fillcolor="black" stroked="f"/>
        </w:pict>
      </w:r>
    </w:p>
    <w:p w:rsidR="0091038A" w:rsidRPr="007466FE" w:rsidRDefault="00B4726B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 xml:space="preserve">Master of </w:t>
      </w:r>
      <w:r w:rsidR="00F85BA7" w:rsidRPr="007466FE">
        <w:rPr>
          <w:rFonts w:asciiTheme="majorHAnsi" w:hAnsiTheme="majorHAnsi"/>
          <w:b/>
          <w:sz w:val="20"/>
          <w:szCs w:val="20"/>
        </w:rPr>
        <w:t>Engineering in Computer Science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="001E7171" w:rsidRPr="007466FE">
        <w:rPr>
          <w:rFonts w:asciiTheme="majorHAnsi" w:hAnsiTheme="majorHAnsi"/>
          <w:b/>
          <w:sz w:val="20"/>
          <w:szCs w:val="20"/>
        </w:rPr>
        <w:tab/>
      </w:r>
      <w:r w:rsidR="00B94A3D" w:rsidRPr="007466FE">
        <w:rPr>
          <w:rFonts w:asciiTheme="majorHAnsi" w:hAnsiTheme="majorHAnsi"/>
          <w:b/>
          <w:sz w:val="20"/>
          <w:szCs w:val="20"/>
        </w:rPr>
        <w:tab/>
      </w:r>
      <w:r w:rsidR="00C2413C" w:rsidRPr="007466FE">
        <w:rPr>
          <w:rFonts w:asciiTheme="majorHAnsi" w:hAnsiTheme="majorHAnsi"/>
          <w:b/>
          <w:sz w:val="20"/>
          <w:szCs w:val="20"/>
        </w:rPr>
        <w:t xml:space="preserve">Expected in </w:t>
      </w:r>
      <w:r w:rsidR="001E7171" w:rsidRPr="007466FE">
        <w:rPr>
          <w:rFonts w:asciiTheme="majorHAnsi" w:hAnsiTheme="majorHAnsi"/>
          <w:b/>
          <w:sz w:val="20"/>
          <w:szCs w:val="20"/>
        </w:rPr>
        <w:t>Dec.</w:t>
      </w:r>
      <w:r w:rsidR="006F65BD" w:rsidRPr="007466FE">
        <w:rPr>
          <w:rFonts w:asciiTheme="majorHAnsi" w:hAnsiTheme="majorHAnsi"/>
          <w:b/>
          <w:sz w:val="20"/>
          <w:szCs w:val="20"/>
        </w:rPr>
        <w:t xml:space="preserve"> 2017</w:t>
      </w:r>
    </w:p>
    <w:p w:rsidR="006F65BD" w:rsidRPr="007466FE" w:rsidRDefault="00B4726B" w:rsidP="007466F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  <w:r w:rsidRPr="007466FE">
        <w:rPr>
          <w:rFonts w:asciiTheme="majorHAnsi" w:hAnsiTheme="majorHAnsi"/>
          <w:i/>
          <w:sz w:val="20"/>
          <w:szCs w:val="20"/>
        </w:rPr>
        <w:t>University</w:t>
      </w:r>
      <w:r w:rsidR="001E7171" w:rsidRPr="007466FE">
        <w:rPr>
          <w:rFonts w:asciiTheme="majorHAnsi" w:hAnsiTheme="majorHAnsi"/>
          <w:i/>
          <w:sz w:val="20"/>
          <w:szCs w:val="20"/>
        </w:rPr>
        <w:t xml:space="preserve"> of Cincinnati, Cincinnati</w:t>
      </w:r>
    </w:p>
    <w:p w:rsidR="006F65BD" w:rsidRPr="007466FE" w:rsidRDefault="00B4726B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Cou</w:t>
      </w:r>
      <w:r w:rsidR="003C38A9" w:rsidRPr="007466FE">
        <w:rPr>
          <w:rFonts w:asciiTheme="majorHAnsi" w:hAnsiTheme="majorHAnsi"/>
          <w:sz w:val="20"/>
          <w:szCs w:val="20"/>
        </w:rPr>
        <w:t xml:space="preserve">rsework: </w:t>
      </w:r>
      <w:r w:rsidR="007677F7" w:rsidRPr="007466FE">
        <w:rPr>
          <w:rFonts w:asciiTheme="majorHAnsi" w:hAnsiTheme="majorHAnsi"/>
          <w:sz w:val="20"/>
          <w:szCs w:val="20"/>
        </w:rPr>
        <w:t xml:space="preserve">Advanced Algorithms, Artificial Intelligence, </w:t>
      </w:r>
      <w:r w:rsidRPr="007466FE">
        <w:rPr>
          <w:rFonts w:asciiTheme="majorHAnsi" w:hAnsiTheme="majorHAnsi"/>
          <w:sz w:val="20"/>
          <w:szCs w:val="20"/>
        </w:rPr>
        <w:t>Machine Learning</w:t>
      </w:r>
      <w:r w:rsidR="007677F7" w:rsidRPr="007466FE">
        <w:rPr>
          <w:rFonts w:asciiTheme="majorHAnsi" w:hAnsiTheme="majorHAnsi"/>
          <w:sz w:val="20"/>
          <w:szCs w:val="20"/>
        </w:rPr>
        <w:t>,</w:t>
      </w:r>
      <w:r w:rsidR="006F65BD" w:rsidRPr="007466FE">
        <w:rPr>
          <w:rFonts w:asciiTheme="majorHAnsi" w:hAnsiTheme="majorHAnsi"/>
          <w:sz w:val="20"/>
          <w:szCs w:val="20"/>
        </w:rPr>
        <w:t xml:space="preserve"> </w:t>
      </w:r>
      <w:r w:rsidR="007677F7" w:rsidRPr="007466FE">
        <w:rPr>
          <w:rFonts w:asciiTheme="majorHAnsi" w:hAnsiTheme="majorHAnsi"/>
          <w:sz w:val="20"/>
          <w:szCs w:val="20"/>
        </w:rPr>
        <w:t>Database Management</w:t>
      </w:r>
    </w:p>
    <w:p w:rsidR="0091038A" w:rsidRPr="007466FE" w:rsidRDefault="0091038A" w:rsidP="007466FE">
      <w:pPr>
        <w:pStyle w:val="NoSpacing"/>
        <w:jc w:val="both"/>
        <w:rPr>
          <w:rFonts w:asciiTheme="majorHAnsi" w:hAnsiTheme="majorHAnsi"/>
          <w:caps/>
          <w:sz w:val="20"/>
          <w:szCs w:val="20"/>
        </w:rPr>
      </w:pPr>
    </w:p>
    <w:p w:rsidR="003C6097" w:rsidRPr="007466FE" w:rsidRDefault="007677C5" w:rsidP="007466FE">
      <w:pPr>
        <w:pStyle w:val="NoSpacing"/>
        <w:jc w:val="both"/>
        <w:rPr>
          <w:rFonts w:asciiTheme="majorHAnsi" w:hAnsiTheme="majorHAnsi"/>
          <w:b/>
          <w:caps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Bachelor of Engineering</w:t>
      </w:r>
      <w:r w:rsidR="000876A9" w:rsidRPr="007466FE">
        <w:rPr>
          <w:rFonts w:asciiTheme="majorHAnsi" w:hAnsiTheme="majorHAnsi"/>
          <w:b/>
          <w:sz w:val="20"/>
          <w:szCs w:val="20"/>
        </w:rPr>
        <w:t xml:space="preserve"> in Information Technology</w:t>
      </w:r>
      <w:r w:rsidR="000876A9" w:rsidRPr="007466FE">
        <w:rPr>
          <w:rFonts w:asciiTheme="majorHAnsi" w:hAnsiTheme="majorHAnsi"/>
          <w:b/>
          <w:sz w:val="20"/>
          <w:szCs w:val="20"/>
        </w:rPr>
        <w:tab/>
      </w:r>
      <w:r w:rsidR="000876A9" w:rsidRPr="007466FE">
        <w:rPr>
          <w:rFonts w:asciiTheme="majorHAnsi" w:hAnsiTheme="majorHAnsi"/>
          <w:b/>
          <w:sz w:val="20"/>
          <w:szCs w:val="20"/>
        </w:rPr>
        <w:tab/>
      </w:r>
      <w:r w:rsidR="000876A9" w:rsidRPr="007466FE">
        <w:rPr>
          <w:rFonts w:asciiTheme="majorHAnsi" w:hAnsiTheme="majorHAnsi"/>
          <w:b/>
          <w:sz w:val="20"/>
          <w:szCs w:val="20"/>
        </w:rPr>
        <w:tab/>
      </w:r>
      <w:r w:rsidR="001E4774" w:rsidRPr="007466FE">
        <w:rPr>
          <w:rFonts w:asciiTheme="majorHAnsi" w:hAnsiTheme="majorHAnsi"/>
          <w:b/>
          <w:sz w:val="20"/>
          <w:szCs w:val="20"/>
        </w:rPr>
        <w:tab/>
      </w:r>
      <w:r w:rsidR="00B94A3D" w:rsidRPr="007466FE">
        <w:rPr>
          <w:rFonts w:asciiTheme="majorHAnsi" w:hAnsiTheme="majorHAnsi"/>
          <w:b/>
          <w:sz w:val="20"/>
          <w:szCs w:val="20"/>
        </w:rPr>
        <w:tab/>
      </w:r>
      <w:r w:rsidR="00B4726B" w:rsidRPr="007466FE">
        <w:rPr>
          <w:rFonts w:asciiTheme="majorHAnsi" w:hAnsiTheme="majorHAnsi"/>
          <w:b/>
          <w:sz w:val="20"/>
          <w:szCs w:val="20"/>
        </w:rPr>
        <w:t>May 2012</w:t>
      </w:r>
    </w:p>
    <w:p w:rsidR="00B4726B" w:rsidRPr="007466FE" w:rsidRDefault="00B4726B" w:rsidP="007466F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  <w:r w:rsidRPr="007466FE">
        <w:rPr>
          <w:rFonts w:asciiTheme="majorHAnsi" w:hAnsiTheme="majorHAnsi"/>
          <w:i/>
          <w:sz w:val="20"/>
          <w:szCs w:val="20"/>
        </w:rPr>
        <w:t>Sardar Patel Institute of Technology, Mumbai University, Mumbai, India</w:t>
      </w:r>
    </w:p>
    <w:p w:rsidR="0091038A" w:rsidRPr="007466FE" w:rsidRDefault="0091038A" w:rsidP="007466FE">
      <w:pPr>
        <w:pStyle w:val="NoSpacing"/>
        <w:jc w:val="both"/>
        <w:rPr>
          <w:rFonts w:asciiTheme="majorHAnsi" w:hAnsiTheme="majorHAnsi"/>
          <w:caps/>
          <w:sz w:val="20"/>
          <w:szCs w:val="20"/>
        </w:rPr>
      </w:pPr>
    </w:p>
    <w:p w:rsidR="002A6923" w:rsidRPr="007466FE" w:rsidRDefault="0065715C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TECHNICAL SKILLS</w:t>
      </w:r>
    </w:p>
    <w:p w:rsidR="002A6923" w:rsidRPr="007466FE" w:rsidRDefault="00F0682D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rect id="_x0000_i1026" style="width:468pt;height:1.5pt" o:hrstd="t" o:hrnoshade="t" o:hr="t" fillcolor="black" stroked="f"/>
        </w:pict>
      </w:r>
    </w:p>
    <w:p w:rsidR="001E7171" w:rsidRPr="007466FE" w:rsidRDefault="002A6923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Languages</w:t>
      </w:r>
      <w:r w:rsidR="00B462CB" w:rsidRPr="007466FE">
        <w:rPr>
          <w:rFonts w:asciiTheme="majorHAnsi" w:hAnsiTheme="majorHAnsi"/>
          <w:sz w:val="20"/>
          <w:szCs w:val="20"/>
        </w:rPr>
        <w:t xml:space="preserve"> &amp; </w:t>
      </w:r>
      <w:r w:rsidR="00AA0C61" w:rsidRPr="007466FE">
        <w:rPr>
          <w:rFonts w:asciiTheme="majorHAnsi" w:hAnsiTheme="majorHAnsi"/>
          <w:sz w:val="20"/>
          <w:szCs w:val="20"/>
        </w:rPr>
        <w:t>Frameworks:</w:t>
      </w:r>
      <w:r w:rsidR="006F65BD" w:rsidRPr="007466FE">
        <w:rPr>
          <w:rFonts w:asciiTheme="majorHAnsi" w:hAnsiTheme="majorHAnsi"/>
          <w:sz w:val="20"/>
          <w:szCs w:val="20"/>
        </w:rPr>
        <w:t xml:space="preserve"> </w:t>
      </w:r>
      <w:r w:rsidRPr="007466FE">
        <w:rPr>
          <w:rFonts w:asciiTheme="majorHAnsi" w:hAnsiTheme="majorHAnsi"/>
          <w:sz w:val="20"/>
          <w:szCs w:val="20"/>
        </w:rPr>
        <w:t>Java,</w:t>
      </w:r>
      <w:r w:rsidR="006F65BD" w:rsidRPr="007466FE">
        <w:rPr>
          <w:rFonts w:asciiTheme="majorHAnsi" w:hAnsiTheme="majorHAnsi"/>
          <w:sz w:val="20"/>
          <w:szCs w:val="20"/>
        </w:rPr>
        <w:t xml:space="preserve"> Python,</w:t>
      </w:r>
      <w:r w:rsidR="00C2413C" w:rsidRPr="007466FE">
        <w:rPr>
          <w:rFonts w:asciiTheme="majorHAnsi" w:hAnsiTheme="majorHAnsi"/>
          <w:sz w:val="20"/>
          <w:szCs w:val="20"/>
        </w:rPr>
        <w:t xml:space="preserve"> </w:t>
      </w:r>
      <w:r w:rsidR="002B7934" w:rsidRPr="007466FE">
        <w:rPr>
          <w:rFonts w:asciiTheme="majorHAnsi" w:hAnsiTheme="majorHAnsi"/>
          <w:sz w:val="20"/>
          <w:szCs w:val="20"/>
        </w:rPr>
        <w:t>PL/</w:t>
      </w:r>
      <w:r w:rsidR="001E7171" w:rsidRPr="007466FE">
        <w:rPr>
          <w:rFonts w:asciiTheme="majorHAnsi" w:hAnsiTheme="majorHAnsi"/>
          <w:sz w:val="20"/>
          <w:szCs w:val="20"/>
        </w:rPr>
        <w:t xml:space="preserve">SQL, </w:t>
      </w:r>
      <w:r w:rsidR="00B462CB" w:rsidRPr="007466FE">
        <w:rPr>
          <w:rFonts w:asciiTheme="majorHAnsi" w:hAnsiTheme="majorHAnsi"/>
          <w:sz w:val="20"/>
          <w:szCs w:val="20"/>
        </w:rPr>
        <w:t>Spring, Hibernate, Django</w:t>
      </w:r>
    </w:p>
    <w:p w:rsidR="00B462CB" w:rsidRPr="007466FE" w:rsidRDefault="00AA0C61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Web Technologies</w:t>
      </w:r>
      <w:r w:rsidR="003F4F77" w:rsidRPr="007466FE">
        <w:rPr>
          <w:rFonts w:asciiTheme="majorHAnsi" w:hAnsiTheme="majorHAnsi"/>
          <w:sz w:val="20"/>
          <w:szCs w:val="20"/>
        </w:rPr>
        <w:tab/>
        <w:t xml:space="preserve"> </w:t>
      </w:r>
      <w:r w:rsidRPr="007466FE">
        <w:rPr>
          <w:rFonts w:asciiTheme="majorHAnsi" w:hAnsiTheme="majorHAnsi"/>
          <w:sz w:val="20"/>
          <w:szCs w:val="20"/>
        </w:rPr>
        <w:t>:</w:t>
      </w:r>
      <w:r w:rsidR="00B462CB" w:rsidRPr="007466FE">
        <w:rPr>
          <w:rFonts w:asciiTheme="majorHAnsi" w:hAnsiTheme="majorHAnsi"/>
          <w:sz w:val="20"/>
          <w:szCs w:val="20"/>
        </w:rPr>
        <w:t xml:space="preserve"> JavaScript, HTML5, CSS3, Twitter Bootstrap, REST, SOAP</w:t>
      </w:r>
    </w:p>
    <w:p w:rsidR="00984D6C" w:rsidRPr="007466FE" w:rsidRDefault="00984D6C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Databases</w:t>
      </w:r>
      <w:r w:rsidR="00B462CB" w:rsidRPr="007466FE">
        <w:rPr>
          <w:rFonts w:asciiTheme="majorHAnsi" w:hAnsiTheme="majorHAnsi"/>
          <w:sz w:val="20"/>
          <w:szCs w:val="20"/>
        </w:rPr>
        <w:t xml:space="preserve"> &amp; Tools</w:t>
      </w:r>
      <w:r w:rsidRPr="007466FE">
        <w:rPr>
          <w:rFonts w:asciiTheme="majorHAnsi" w:hAnsiTheme="majorHAnsi"/>
          <w:sz w:val="20"/>
          <w:szCs w:val="20"/>
        </w:rPr>
        <w:tab/>
      </w:r>
      <w:r w:rsidR="003F4F77" w:rsidRPr="007466FE">
        <w:rPr>
          <w:rFonts w:asciiTheme="majorHAnsi" w:hAnsiTheme="majorHAnsi"/>
          <w:sz w:val="20"/>
          <w:szCs w:val="20"/>
        </w:rPr>
        <w:t xml:space="preserve"> </w:t>
      </w:r>
      <w:r w:rsidRPr="007466FE">
        <w:rPr>
          <w:rFonts w:asciiTheme="majorHAnsi" w:hAnsiTheme="majorHAnsi"/>
          <w:sz w:val="20"/>
          <w:szCs w:val="20"/>
        </w:rPr>
        <w:t xml:space="preserve">: </w:t>
      </w:r>
      <w:r w:rsidR="00B462CB" w:rsidRPr="007466FE">
        <w:rPr>
          <w:rFonts w:asciiTheme="majorHAnsi" w:hAnsiTheme="majorHAnsi"/>
          <w:sz w:val="20"/>
          <w:szCs w:val="20"/>
        </w:rPr>
        <w:t xml:space="preserve">Eclipse, </w:t>
      </w:r>
      <w:r w:rsidR="004821B8" w:rsidRPr="007466FE">
        <w:rPr>
          <w:rFonts w:asciiTheme="majorHAnsi" w:hAnsiTheme="majorHAnsi"/>
          <w:sz w:val="20"/>
          <w:szCs w:val="20"/>
        </w:rPr>
        <w:t>Hadoop, Oracle</w:t>
      </w:r>
      <w:r w:rsidR="001E7171" w:rsidRPr="007466FE">
        <w:rPr>
          <w:rFonts w:asciiTheme="majorHAnsi" w:hAnsiTheme="majorHAnsi"/>
          <w:sz w:val="20"/>
          <w:szCs w:val="20"/>
        </w:rPr>
        <w:t>, Sybase, MySQL</w:t>
      </w:r>
      <w:r w:rsidR="004821B8" w:rsidRPr="007466FE">
        <w:rPr>
          <w:rFonts w:asciiTheme="majorHAnsi" w:hAnsiTheme="majorHAnsi"/>
          <w:sz w:val="20"/>
          <w:szCs w:val="20"/>
        </w:rPr>
        <w:t>, MATLAB</w:t>
      </w:r>
      <w:r w:rsidR="00B462CB" w:rsidRPr="007466FE">
        <w:rPr>
          <w:rFonts w:asciiTheme="majorHAnsi" w:hAnsiTheme="majorHAnsi"/>
          <w:sz w:val="20"/>
          <w:szCs w:val="20"/>
        </w:rPr>
        <w:t>, Git</w:t>
      </w:r>
      <w:r w:rsidR="004821B8" w:rsidRPr="007466FE">
        <w:rPr>
          <w:rFonts w:asciiTheme="majorHAnsi" w:hAnsiTheme="majorHAnsi"/>
          <w:sz w:val="20"/>
          <w:szCs w:val="20"/>
        </w:rPr>
        <w:t>,</w:t>
      </w:r>
      <w:r w:rsidR="00B94A3D" w:rsidRPr="007466FE">
        <w:rPr>
          <w:rFonts w:asciiTheme="majorHAnsi" w:hAnsiTheme="majorHAnsi"/>
          <w:sz w:val="20"/>
          <w:szCs w:val="20"/>
        </w:rPr>
        <w:t xml:space="preserve"> SVN,</w:t>
      </w:r>
      <w:r w:rsidR="004821B8" w:rsidRPr="007466FE">
        <w:rPr>
          <w:rFonts w:asciiTheme="majorHAnsi" w:hAnsiTheme="majorHAnsi"/>
          <w:sz w:val="20"/>
          <w:szCs w:val="20"/>
        </w:rPr>
        <w:t xml:space="preserve"> Maven, IaaS</w:t>
      </w:r>
      <w:r w:rsidR="00B462CB" w:rsidRPr="007466FE">
        <w:rPr>
          <w:rFonts w:asciiTheme="majorHAnsi" w:hAnsiTheme="majorHAnsi"/>
          <w:sz w:val="20"/>
          <w:szCs w:val="20"/>
        </w:rPr>
        <w:t xml:space="preserve"> using Eucalyptus</w:t>
      </w:r>
    </w:p>
    <w:p w:rsidR="00B23EE6" w:rsidRPr="007466FE" w:rsidRDefault="00B23EE6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981AD6" w:rsidRPr="007466FE" w:rsidRDefault="00981AD6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WORK EXPERIENCE</w:t>
      </w:r>
    </w:p>
    <w:p w:rsidR="00981AD6" w:rsidRPr="007466FE" w:rsidRDefault="00F0682D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rect id="_x0000_i1027" style="width:468pt;height:1.5pt" o:hrstd="t" o:hrnoshade="t" o:hr="t" fillcolor="black" stroked="f"/>
        </w:pict>
      </w:r>
    </w:p>
    <w:p w:rsidR="00CE3887" w:rsidRPr="007466FE" w:rsidRDefault="00CE3887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Software Developer, Hyperloop UC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  <w:t>Dec. 2016 – May 2017</w:t>
      </w:r>
    </w:p>
    <w:p w:rsidR="00CE3887" w:rsidRPr="007466FE" w:rsidRDefault="00CE3887" w:rsidP="007466FE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Created an intuitive telemetry application, to communicate with the Hyperloop pod from a remote workstation, using Java for the back-end.</w:t>
      </w:r>
    </w:p>
    <w:p w:rsidR="00CE3887" w:rsidRPr="007466FE" w:rsidRDefault="00CE3887" w:rsidP="007466FE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Developed a full duplex communication interface to send emergency control signals and receive continuous statistics from the pod via a UDP connection.</w:t>
      </w:r>
    </w:p>
    <w:p w:rsidR="00CE3887" w:rsidRPr="007466FE" w:rsidRDefault="00CE3887" w:rsidP="007466FE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Designed and created a UI using JavaFX for displaying real-time health statistics of the pod.</w:t>
      </w:r>
    </w:p>
    <w:p w:rsidR="00326FB3" w:rsidRPr="007466FE" w:rsidRDefault="00326FB3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45111" w:rsidRPr="007466FE" w:rsidRDefault="003B3A67" w:rsidP="007466FE">
      <w:pPr>
        <w:pStyle w:val="NoSpacing"/>
        <w:jc w:val="both"/>
        <w:rPr>
          <w:rFonts w:asciiTheme="majorHAnsi" w:hAnsiTheme="majorHAnsi"/>
          <w:b/>
          <w:iCs/>
          <w:sz w:val="20"/>
          <w:szCs w:val="20"/>
        </w:rPr>
      </w:pPr>
      <w:r w:rsidRPr="007466FE">
        <w:rPr>
          <w:rFonts w:asciiTheme="majorHAnsi" w:hAnsiTheme="majorHAnsi"/>
          <w:b/>
          <w:iCs/>
          <w:sz w:val="20"/>
          <w:szCs w:val="20"/>
        </w:rPr>
        <w:t>Associate</w:t>
      </w:r>
      <w:r w:rsidR="004821B8" w:rsidRPr="007466FE">
        <w:rPr>
          <w:rFonts w:asciiTheme="majorHAnsi" w:hAnsiTheme="majorHAnsi"/>
          <w:b/>
          <w:iCs/>
          <w:sz w:val="20"/>
          <w:szCs w:val="20"/>
        </w:rPr>
        <w:t xml:space="preserve"> </w:t>
      </w:r>
      <w:r w:rsidR="00E67B93" w:rsidRPr="007466FE">
        <w:rPr>
          <w:rFonts w:asciiTheme="majorHAnsi" w:hAnsiTheme="majorHAnsi"/>
          <w:b/>
          <w:sz w:val="20"/>
          <w:szCs w:val="20"/>
        </w:rPr>
        <w:t>Application Developer</w:t>
      </w:r>
      <w:r w:rsidR="00326FB3" w:rsidRPr="007466FE">
        <w:rPr>
          <w:rFonts w:asciiTheme="majorHAnsi" w:hAnsiTheme="majorHAnsi"/>
          <w:b/>
          <w:sz w:val="20"/>
          <w:szCs w:val="20"/>
        </w:rPr>
        <w:t xml:space="preserve">, </w:t>
      </w:r>
      <w:r w:rsidR="0006010E" w:rsidRPr="007466FE">
        <w:rPr>
          <w:rFonts w:asciiTheme="majorHAnsi" w:hAnsiTheme="majorHAnsi"/>
          <w:b/>
          <w:sz w:val="20"/>
          <w:szCs w:val="20"/>
        </w:rPr>
        <w:t>JPMorgan Chase</w:t>
      </w:r>
      <w:r w:rsidR="00326FB3" w:rsidRPr="007466FE">
        <w:rPr>
          <w:rFonts w:asciiTheme="majorHAnsi" w:hAnsiTheme="majorHAnsi"/>
          <w:b/>
          <w:caps/>
          <w:sz w:val="20"/>
          <w:szCs w:val="20"/>
        </w:rPr>
        <w:t xml:space="preserve">, </w:t>
      </w:r>
      <w:r w:rsidR="00326FB3" w:rsidRPr="007466FE">
        <w:rPr>
          <w:rFonts w:asciiTheme="majorHAnsi" w:hAnsiTheme="majorHAnsi"/>
          <w:b/>
          <w:sz w:val="20"/>
          <w:szCs w:val="20"/>
        </w:rPr>
        <w:t>Mumbai, India</w:t>
      </w:r>
      <w:r w:rsidR="00326FB3" w:rsidRPr="007466FE">
        <w:rPr>
          <w:rFonts w:asciiTheme="majorHAnsi" w:hAnsiTheme="majorHAnsi"/>
          <w:b/>
          <w:sz w:val="20"/>
          <w:szCs w:val="20"/>
        </w:rPr>
        <w:tab/>
      </w:r>
      <w:r w:rsidR="00E67B93" w:rsidRPr="007466FE">
        <w:rPr>
          <w:rFonts w:asciiTheme="majorHAnsi" w:hAnsiTheme="majorHAnsi"/>
          <w:b/>
          <w:sz w:val="20"/>
          <w:szCs w:val="20"/>
        </w:rPr>
        <w:tab/>
      </w:r>
      <w:r w:rsidR="008E1869" w:rsidRPr="007466FE">
        <w:rPr>
          <w:rFonts w:asciiTheme="majorHAnsi" w:hAnsiTheme="majorHAnsi"/>
          <w:b/>
          <w:sz w:val="20"/>
          <w:szCs w:val="20"/>
        </w:rPr>
        <w:tab/>
      </w:r>
      <w:r w:rsidR="00B8642A" w:rsidRPr="007466FE">
        <w:rPr>
          <w:rFonts w:asciiTheme="majorHAnsi" w:hAnsiTheme="majorHAnsi"/>
          <w:b/>
          <w:sz w:val="20"/>
          <w:szCs w:val="20"/>
        </w:rPr>
        <w:t>May 2014 – Feb. 2016</w:t>
      </w:r>
    </w:p>
    <w:p w:rsidR="00B8642A" w:rsidRPr="007466FE" w:rsidRDefault="00B8642A" w:rsidP="007466FE">
      <w:pPr>
        <w:pStyle w:val="NoSpacing"/>
        <w:numPr>
          <w:ilvl w:val="0"/>
          <w:numId w:val="31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 xml:space="preserve">Risk </w:t>
      </w:r>
      <w:r w:rsidR="002602FA" w:rsidRPr="007466FE">
        <w:rPr>
          <w:rFonts w:asciiTheme="majorHAnsi" w:hAnsiTheme="majorHAnsi"/>
          <w:sz w:val="20"/>
          <w:szCs w:val="20"/>
        </w:rPr>
        <w:t>and PN</w:t>
      </w:r>
      <w:r w:rsidRPr="007466FE">
        <w:rPr>
          <w:rFonts w:asciiTheme="majorHAnsi" w:hAnsiTheme="majorHAnsi"/>
          <w:sz w:val="20"/>
          <w:szCs w:val="20"/>
        </w:rPr>
        <w:t>L reconciliation tool used for reporting by traders and middle office for different markets and regions.</w:t>
      </w:r>
    </w:p>
    <w:p w:rsidR="00B8642A" w:rsidRPr="007466FE" w:rsidRDefault="00B8642A" w:rsidP="00922E24">
      <w:pPr>
        <w:pStyle w:val="NoSpacing"/>
        <w:numPr>
          <w:ilvl w:val="0"/>
          <w:numId w:val="31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 xml:space="preserve">Agile methodology was implemented to track recurring bugs which were fixed based on priority and reduced manual report generation by developing automated </w:t>
      </w:r>
      <w:r w:rsidR="00E67B93" w:rsidRPr="007466FE">
        <w:rPr>
          <w:rFonts w:asciiTheme="majorHAnsi" w:hAnsiTheme="majorHAnsi"/>
          <w:sz w:val="20"/>
          <w:szCs w:val="20"/>
        </w:rPr>
        <w:t>SQL</w:t>
      </w:r>
      <w:r w:rsidRPr="007466FE">
        <w:rPr>
          <w:rFonts w:asciiTheme="majorHAnsi" w:hAnsiTheme="majorHAnsi"/>
          <w:sz w:val="20"/>
          <w:szCs w:val="20"/>
        </w:rPr>
        <w:t xml:space="preserve"> scripts which took customized inputs.</w:t>
      </w:r>
    </w:p>
    <w:p w:rsidR="00B8642A" w:rsidRPr="007466FE" w:rsidRDefault="00B8642A" w:rsidP="007466FE">
      <w:pPr>
        <w:pStyle w:val="NoSpacing"/>
        <w:numPr>
          <w:ilvl w:val="0"/>
          <w:numId w:val="31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M</w:t>
      </w:r>
      <w:r w:rsidR="00E67B93" w:rsidRPr="007466FE">
        <w:rPr>
          <w:rFonts w:asciiTheme="majorHAnsi" w:hAnsiTheme="majorHAnsi"/>
          <w:sz w:val="20"/>
          <w:szCs w:val="20"/>
        </w:rPr>
        <w:t>odified business logic in PL/SQL</w:t>
      </w:r>
      <w:r w:rsidRPr="007466FE">
        <w:rPr>
          <w:rFonts w:asciiTheme="majorHAnsi" w:hAnsiTheme="majorHAnsi"/>
          <w:sz w:val="20"/>
          <w:szCs w:val="20"/>
        </w:rPr>
        <w:t xml:space="preserve"> cutting down job execution time by 85% and created a scalable automation tool which made Start-Of-Day checks easier, transparent, and reduced the manual checks by 75%, creating great user experience, in .Net and C#.</w:t>
      </w:r>
    </w:p>
    <w:p w:rsidR="00345111" w:rsidRPr="007466FE" w:rsidRDefault="00345111" w:rsidP="007466FE">
      <w:pPr>
        <w:pStyle w:val="NoSpacing"/>
        <w:jc w:val="both"/>
        <w:rPr>
          <w:rFonts w:asciiTheme="majorHAnsi" w:hAnsiTheme="majorHAnsi"/>
          <w:i/>
          <w:sz w:val="20"/>
          <w:szCs w:val="20"/>
        </w:rPr>
      </w:pPr>
    </w:p>
    <w:p w:rsidR="00345111" w:rsidRPr="007466FE" w:rsidRDefault="00F62DF9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Production Support</w:t>
      </w:r>
      <w:r w:rsidR="004821B8" w:rsidRPr="007466FE">
        <w:rPr>
          <w:rFonts w:asciiTheme="majorHAnsi" w:hAnsiTheme="majorHAnsi"/>
          <w:b/>
          <w:sz w:val="20"/>
          <w:szCs w:val="20"/>
        </w:rPr>
        <w:t xml:space="preserve"> Analyst</w:t>
      </w:r>
      <w:r w:rsidR="00326FB3" w:rsidRPr="007466FE">
        <w:rPr>
          <w:rFonts w:asciiTheme="majorHAnsi" w:hAnsiTheme="majorHAnsi"/>
          <w:b/>
          <w:sz w:val="20"/>
          <w:szCs w:val="20"/>
        </w:rPr>
        <w:t xml:space="preserve">, </w:t>
      </w:r>
      <w:r w:rsidR="0006010E" w:rsidRPr="007466FE">
        <w:rPr>
          <w:rFonts w:asciiTheme="majorHAnsi" w:hAnsiTheme="majorHAnsi"/>
          <w:b/>
          <w:sz w:val="20"/>
          <w:szCs w:val="20"/>
        </w:rPr>
        <w:t>JPMorgan Chase</w:t>
      </w:r>
      <w:r w:rsidR="00326FB3" w:rsidRPr="007466FE">
        <w:rPr>
          <w:rFonts w:asciiTheme="majorHAnsi" w:hAnsiTheme="majorHAnsi"/>
          <w:b/>
          <w:caps/>
          <w:sz w:val="20"/>
          <w:szCs w:val="20"/>
        </w:rPr>
        <w:t xml:space="preserve">, </w:t>
      </w:r>
      <w:r w:rsidR="00326FB3" w:rsidRPr="007466FE">
        <w:rPr>
          <w:rFonts w:asciiTheme="majorHAnsi" w:hAnsiTheme="majorHAnsi"/>
          <w:b/>
          <w:sz w:val="20"/>
          <w:szCs w:val="20"/>
        </w:rPr>
        <w:t>Mumbai, India</w:t>
      </w:r>
      <w:r w:rsidR="004821B8" w:rsidRPr="007466FE">
        <w:rPr>
          <w:rFonts w:asciiTheme="majorHAnsi" w:hAnsiTheme="majorHAnsi"/>
          <w:b/>
          <w:sz w:val="20"/>
          <w:szCs w:val="20"/>
        </w:rPr>
        <w:tab/>
      </w:r>
      <w:r w:rsidR="000B7457" w:rsidRPr="007466FE">
        <w:rPr>
          <w:rFonts w:asciiTheme="majorHAnsi" w:hAnsiTheme="majorHAnsi"/>
          <w:b/>
          <w:sz w:val="20"/>
          <w:szCs w:val="20"/>
        </w:rPr>
        <w:tab/>
      </w:r>
      <w:r w:rsidR="00326FB3" w:rsidRPr="007466FE">
        <w:rPr>
          <w:rFonts w:asciiTheme="majorHAnsi" w:hAnsiTheme="majorHAnsi"/>
          <w:b/>
          <w:sz w:val="20"/>
          <w:szCs w:val="20"/>
        </w:rPr>
        <w:tab/>
      </w:r>
      <w:r w:rsidR="00B94A3D" w:rsidRPr="007466FE">
        <w:rPr>
          <w:rFonts w:asciiTheme="majorHAnsi" w:hAnsiTheme="majorHAnsi"/>
          <w:b/>
          <w:sz w:val="20"/>
          <w:szCs w:val="20"/>
        </w:rPr>
        <w:tab/>
      </w:r>
      <w:r w:rsidR="00CE3887" w:rsidRPr="007466FE">
        <w:rPr>
          <w:rFonts w:asciiTheme="majorHAnsi" w:hAnsiTheme="majorHAnsi"/>
          <w:b/>
          <w:sz w:val="20"/>
          <w:szCs w:val="20"/>
        </w:rPr>
        <w:t>Jul. 2012 – Apr. 2014</w:t>
      </w:r>
    </w:p>
    <w:p w:rsidR="00345111" w:rsidRPr="007466FE" w:rsidRDefault="009A1D0E" w:rsidP="007466FE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</w:t>
      </w:r>
      <w:r w:rsidR="00755FB3" w:rsidRPr="007466FE">
        <w:rPr>
          <w:rFonts w:asciiTheme="majorHAnsi" w:hAnsiTheme="majorHAnsi"/>
          <w:sz w:val="20"/>
          <w:szCs w:val="20"/>
        </w:rPr>
        <w:t>ecommission of a tool saved huge amount on licenses, reduced inconsistencies, and training hour</w:t>
      </w:r>
      <w:r w:rsidR="00345111" w:rsidRPr="007466FE">
        <w:rPr>
          <w:rFonts w:asciiTheme="majorHAnsi" w:hAnsiTheme="majorHAnsi"/>
          <w:sz w:val="20"/>
          <w:szCs w:val="20"/>
        </w:rPr>
        <w:t>s.</w:t>
      </w:r>
    </w:p>
    <w:p w:rsidR="00345111" w:rsidRPr="007466FE" w:rsidRDefault="00E718B2" w:rsidP="007466FE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O</w:t>
      </w:r>
      <w:r w:rsidR="00D17E88" w:rsidRPr="007466FE">
        <w:rPr>
          <w:rFonts w:asciiTheme="majorHAnsi" w:hAnsiTheme="majorHAnsi"/>
          <w:sz w:val="20"/>
          <w:szCs w:val="20"/>
        </w:rPr>
        <w:t>ptimized monitoring tool by reducing 60% false alerts thereby reducing load and avoiding frequent disconnects, and saved 10 man-hours daily. Developed strategies for implementing rules to tackle load balancing problems</w:t>
      </w:r>
      <w:r w:rsidR="00DF49AB" w:rsidRPr="007466FE">
        <w:rPr>
          <w:rFonts w:asciiTheme="majorHAnsi" w:hAnsiTheme="majorHAnsi"/>
          <w:sz w:val="20"/>
          <w:szCs w:val="20"/>
        </w:rPr>
        <w:t>.</w:t>
      </w:r>
    </w:p>
    <w:p w:rsidR="00062233" w:rsidRPr="007466FE" w:rsidRDefault="00E34E8D" w:rsidP="007466FE">
      <w:pPr>
        <w:pStyle w:val="NoSpacing"/>
        <w:numPr>
          <w:ilvl w:val="0"/>
          <w:numId w:val="32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B</w:t>
      </w:r>
      <w:r w:rsidR="00A55470" w:rsidRPr="007466FE">
        <w:rPr>
          <w:rFonts w:asciiTheme="majorHAnsi" w:hAnsiTheme="majorHAnsi"/>
          <w:sz w:val="20"/>
          <w:szCs w:val="20"/>
        </w:rPr>
        <w:t>usiness expansion by 50% by on-boarding applications from other support teams. Automated critical processes and provided first-time-fixes (FTF) for 40% alerts thus reducing escalation</w:t>
      </w:r>
      <w:r w:rsidR="0065715C" w:rsidRPr="007466FE">
        <w:rPr>
          <w:rFonts w:asciiTheme="majorHAnsi" w:hAnsiTheme="majorHAnsi"/>
          <w:sz w:val="20"/>
          <w:szCs w:val="20"/>
        </w:rPr>
        <w:t>s</w:t>
      </w:r>
      <w:r w:rsidR="005B3B0D" w:rsidRPr="007466FE">
        <w:rPr>
          <w:rFonts w:asciiTheme="majorHAnsi" w:hAnsiTheme="majorHAnsi"/>
          <w:sz w:val="20"/>
          <w:szCs w:val="20"/>
        </w:rPr>
        <w:t>.</w:t>
      </w:r>
    </w:p>
    <w:p w:rsidR="00BB373C" w:rsidRPr="007466FE" w:rsidRDefault="00BB373C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821B8" w:rsidRPr="007466FE" w:rsidRDefault="004821B8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PROJECTS</w:t>
      </w:r>
    </w:p>
    <w:p w:rsidR="004821B8" w:rsidRPr="007466FE" w:rsidRDefault="00F0682D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rect id="_x0000_i1028" style="width:468pt;height:1.5pt" o:hrstd="t" o:hrnoshade="t" o:hr="t" fillcolor="black" stroked="f"/>
        </w:pict>
      </w:r>
    </w:p>
    <w:p w:rsidR="004821B8" w:rsidRPr="007466FE" w:rsidRDefault="00F33959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Security Contest, Network Security, UC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  <w:t>Jan. 2017 – Apr. 2017</w:t>
      </w:r>
    </w:p>
    <w:p w:rsidR="00F33959" w:rsidRPr="007466FE" w:rsidRDefault="00F33959" w:rsidP="007466FE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Developed code in Java for sockets programming, Diffie-Hellman for key exchange, and authenticate certificate by RSA.</w:t>
      </w:r>
    </w:p>
    <w:p w:rsidR="00F33959" w:rsidRPr="007466FE" w:rsidRDefault="00F33959" w:rsidP="007466FE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In the contest, participants had to steal points from their opponents and save their own points from getting stolen. Internal transferring of points adds 1 percent of the transaction to the receiver.</w:t>
      </w:r>
    </w:p>
    <w:p w:rsidR="00F33959" w:rsidRPr="007466FE" w:rsidRDefault="00F33959" w:rsidP="007466FE">
      <w:pPr>
        <w:pStyle w:val="NoSpacing"/>
        <w:numPr>
          <w:ilvl w:val="0"/>
          <w:numId w:val="33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Programmed code for password change after every transfer so that captured keys were useless for the next round.</w:t>
      </w:r>
    </w:p>
    <w:p w:rsidR="00F33959" w:rsidRPr="007466FE" w:rsidRDefault="00F33959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4821B8" w:rsidRPr="007466FE" w:rsidRDefault="004821B8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Virtual Computing Lab, Research Project, Mumbai, India</w:t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Pr="007466FE">
        <w:rPr>
          <w:rFonts w:asciiTheme="majorHAnsi" w:hAnsiTheme="majorHAnsi"/>
          <w:b/>
          <w:sz w:val="20"/>
          <w:szCs w:val="20"/>
        </w:rPr>
        <w:tab/>
      </w:r>
      <w:r w:rsidR="00B02FE0" w:rsidRPr="007466FE">
        <w:rPr>
          <w:rFonts w:asciiTheme="majorHAnsi" w:hAnsiTheme="majorHAnsi"/>
          <w:b/>
          <w:sz w:val="20"/>
          <w:szCs w:val="20"/>
        </w:rPr>
        <w:t>Aug. 2010 – Apr.</w:t>
      </w:r>
      <w:r w:rsidRPr="007466FE">
        <w:rPr>
          <w:rFonts w:asciiTheme="majorHAnsi" w:hAnsiTheme="majorHAnsi"/>
          <w:b/>
          <w:sz w:val="20"/>
          <w:szCs w:val="20"/>
        </w:rPr>
        <w:t xml:space="preserve"> 2012</w:t>
      </w:r>
    </w:p>
    <w:p w:rsidR="004821B8" w:rsidRPr="007466FE" w:rsidRDefault="00B02FE0" w:rsidP="007466FE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Implemented VCL in Eucalyptus 2.0 and Ubuntu Enterprise Cloud using Ubuntu 9.04, 9.10 and10.04 servers</w:t>
      </w:r>
      <w:r w:rsidR="004821B8" w:rsidRPr="007466FE">
        <w:rPr>
          <w:rFonts w:asciiTheme="majorHAnsi" w:hAnsiTheme="majorHAnsi"/>
          <w:sz w:val="20"/>
          <w:szCs w:val="20"/>
        </w:rPr>
        <w:t>.</w:t>
      </w:r>
    </w:p>
    <w:p w:rsidR="004821B8" w:rsidRPr="007466FE" w:rsidRDefault="00B02FE0" w:rsidP="007466FE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Testing of instances, services, security, connectivity, and cloud setup environments was conducted almost every day</w:t>
      </w:r>
      <w:r w:rsidR="004821B8" w:rsidRPr="007466FE">
        <w:rPr>
          <w:rFonts w:asciiTheme="majorHAnsi" w:hAnsiTheme="majorHAnsi"/>
          <w:sz w:val="20"/>
          <w:szCs w:val="20"/>
        </w:rPr>
        <w:t>.</w:t>
      </w:r>
    </w:p>
    <w:p w:rsidR="004821B8" w:rsidRPr="007466FE" w:rsidRDefault="00E7172D" w:rsidP="007466FE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Created various images and performed kernel/ramdisk modifications to add features and tested live during practical sessions. It saved software licensing by 75% and curtailed expenses by purchasing terminals instead of desktops</w:t>
      </w:r>
      <w:r w:rsidR="004821B8" w:rsidRPr="007466FE">
        <w:rPr>
          <w:rFonts w:asciiTheme="majorHAnsi" w:hAnsiTheme="majorHAnsi"/>
          <w:sz w:val="20"/>
          <w:szCs w:val="20"/>
        </w:rPr>
        <w:t>.</w:t>
      </w:r>
    </w:p>
    <w:p w:rsidR="004821B8" w:rsidRPr="007466FE" w:rsidRDefault="004821B8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1D3FD5" w:rsidRPr="007466FE" w:rsidRDefault="00CE7E31" w:rsidP="007466FE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7466FE">
        <w:rPr>
          <w:rFonts w:asciiTheme="majorHAnsi" w:hAnsiTheme="majorHAnsi"/>
          <w:b/>
          <w:sz w:val="20"/>
          <w:szCs w:val="20"/>
        </w:rPr>
        <w:t>AWARDS</w:t>
      </w:r>
      <w:r w:rsidR="00922E24">
        <w:rPr>
          <w:rFonts w:asciiTheme="majorHAnsi" w:hAnsiTheme="majorHAnsi"/>
          <w:b/>
          <w:sz w:val="20"/>
          <w:szCs w:val="20"/>
        </w:rPr>
        <w:t xml:space="preserve"> AND ORGANIZATION</w:t>
      </w:r>
      <w:r w:rsidR="0029321D">
        <w:rPr>
          <w:rFonts w:asciiTheme="majorHAnsi" w:hAnsiTheme="majorHAnsi"/>
          <w:b/>
          <w:sz w:val="20"/>
          <w:szCs w:val="20"/>
        </w:rPr>
        <w:t>S</w:t>
      </w:r>
    </w:p>
    <w:p w:rsidR="001D3FD5" w:rsidRPr="007466FE" w:rsidRDefault="00F0682D" w:rsidP="007466FE">
      <w:pPr>
        <w:pStyle w:val="NoSpacing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rect id="_x0000_i1029" style="width:468pt;height:1.5pt" o:hrstd="t" o:hrnoshade="t" o:hr="t" fillcolor="black" stroked="f"/>
        </w:pict>
      </w:r>
    </w:p>
    <w:p w:rsidR="001471A4" w:rsidRDefault="001D3FD5" w:rsidP="00922E24">
      <w:pPr>
        <w:pStyle w:val="NoSpacing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7466FE">
        <w:rPr>
          <w:rFonts w:asciiTheme="majorHAnsi" w:hAnsiTheme="majorHAnsi"/>
          <w:sz w:val="20"/>
          <w:szCs w:val="20"/>
        </w:rPr>
        <w:t>Rewarded with an early promotion from Analyst to Associate due to exceptional performance.</w:t>
      </w:r>
    </w:p>
    <w:p w:rsidR="0029321D" w:rsidRPr="0029321D" w:rsidRDefault="0029321D" w:rsidP="0029321D">
      <w:pPr>
        <w:pStyle w:val="NoSpacing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922E24">
        <w:rPr>
          <w:rFonts w:asciiTheme="majorHAnsi" w:hAnsiTheme="majorHAnsi"/>
          <w:sz w:val="20"/>
          <w:szCs w:val="20"/>
        </w:rPr>
        <w:t xml:space="preserve">Participated in the American Marketing Association </w:t>
      </w:r>
      <w:r>
        <w:rPr>
          <w:rFonts w:asciiTheme="majorHAnsi" w:hAnsiTheme="majorHAnsi"/>
          <w:sz w:val="20"/>
          <w:szCs w:val="20"/>
        </w:rPr>
        <w:t>Annual</w:t>
      </w:r>
      <w:r w:rsidRPr="00922E24">
        <w:rPr>
          <w:rFonts w:asciiTheme="majorHAnsi" w:hAnsiTheme="majorHAnsi"/>
          <w:sz w:val="20"/>
          <w:szCs w:val="20"/>
        </w:rPr>
        <w:t xml:space="preserve"> Conference </w:t>
      </w:r>
      <w:r>
        <w:rPr>
          <w:rFonts w:asciiTheme="majorHAnsi" w:hAnsiTheme="majorHAnsi"/>
          <w:sz w:val="20"/>
          <w:szCs w:val="20"/>
        </w:rPr>
        <w:t xml:space="preserve">of </w:t>
      </w:r>
      <w:r w:rsidRPr="00922E24">
        <w:rPr>
          <w:rFonts w:asciiTheme="majorHAnsi" w:hAnsiTheme="majorHAnsi"/>
          <w:sz w:val="20"/>
          <w:szCs w:val="20"/>
        </w:rPr>
        <w:t>2017</w:t>
      </w:r>
      <w:r>
        <w:rPr>
          <w:rFonts w:asciiTheme="majorHAnsi" w:hAnsiTheme="majorHAnsi"/>
          <w:sz w:val="20"/>
          <w:szCs w:val="20"/>
        </w:rPr>
        <w:t xml:space="preserve"> </w:t>
      </w:r>
      <w:r w:rsidRPr="00922E24">
        <w:rPr>
          <w:rFonts w:asciiTheme="majorHAnsi" w:hAnsiTheme="majorHAnsi"/>
          <w:sz w:val="20"/>
          <w:szCs w:val="20"/>
        </w:rPr>
        <w:t>held in New Orleans.</w:t>
      </w:r>
    </w:p>
    <w:p w:rsidR="00922E24" w:rsidRDefault="00922E24" w:rsidP="001B6D59">
      <w:pPr>
        <w:pStyle w:val="NoSpacing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922E24">
        <w:rPr>
          <w:rFonts w:asciiTheme="majorHAnsi" w:hAnsiTheme="majorHAnsi"/>
          <w:sz w:val="20"/>
          <w:szCs w:val="20"/>
        </w:rPr>
        <w:t>Received University Graduate Scholarship at UC, which waived 35% of my tuition fees.</w:t>
      </w:r>
      <w:bookmarkStart w:id="0" w:name="_GoBack"/>
      <w:bookmarkEnd w:id="0"/>
    </w:p>
    <w:sectPr w:rsidR="00922E24" w:rsidSect="00922E24">
      <w:pgSz w:w="11906" w:h="16838" w:code="9"/>
      <w:pgMar w:top="1008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82D" w:rsidRDefault="00F0682D" w:rsidP="007C255D">
      <w:pPr>
        <w:spacing w:after="0" w:line="240" w:lineRule="auto"/>
      </w:pPr>
      <w:r>
        <w:separator/>
      </w:r>
    </w:p>
  </w:endnote>
  <w:endnote w:type="continuationSeparator" w:id="0">
    <w:p w:rsidR="00F0682D" w:rsidRDefault="00F0682D" w:rsidP="007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82D" w:rsidRDefault="00F0682D" w:rsidP="007C255D">
      <w:pPr>
        <w:spacing w:after="0" w:line="240" w:lineRule="auto"/>
      </w:pPr>
      <w:r>
        <w:separator/>
      </w:r>
    </w:p>
  </w:footnote>
  <w:footnote w:type="continuationSeparator" w:id="0">
    <w:p w:rsidR="00F0682D" w:rsidRDefault="00F0682D" w:rsidP="007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F25"/>
    <w:multiLevelType w:val="hybridMultilevel"/>
    <w:tmpl w:val="82D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E621A5"/>
    <w:multiLevelType w:val="hybridMultilevel"/>
    <w:tmpl w:val="BB2C3AD6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0275"/>
    <w:multiLevelType w:val="hybridMultilevel"/>
    <w:tmpl w:val="EE5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3E2"/>
    <w:multiLevelType w:val="hybridMultilevel"/>
    <w:tmpl w:val="F7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B96"/>
    <w:multiLevelType w:val="hybridMultilevel"/>
    <w:tmpl w:val="E4BEF67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70A2"/>
    <w:multiLevelType w:val="hybridMultilevel"/>
    <w:tmpl w:val="98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4BDE"/>
    <w:multiLevelType w:val="multilevel"/>
    <w:tmpl w:val="45D2EB5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53378"/>
    <w:multiLevelType w:val="hybridMultilevel"/>
    <w:tmpl w:val="92428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F5D0B"/>
    <w:multiLevelType w:val="hybridMultilevel"/>
    <w:tmpl w:val="66D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A50A7"/>
    <w:multiLevelType w:val="hybridMultilevel"/>
    <w:tmpl w:val="A102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507F"/>
    <w:multiLevelType w:val="hybridMultilevel"/>
    <w:tmpl w:val="B6A8C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CA4DE8"/>
    <w:multiLevelType w:val="hybridMultilevel"/>
    <w:tmpl w:val="0FA47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6F61AD"/>
    <w:multiLevelType w:val="hybridMultilevel"/>
    <w:tmpl w:val="F6C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01F2F"/>
    <w:multiLevelType w:val="hybridMultilevel"/>
    <w:tmpl w:val="C83E754C"/>
    <w:lvl w:ilvl="0" w:tplc="700A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C421A"/>
    <w:multiLevelType w:val="hybridMultilevel"/>
    <w:tmpl w:val="4B1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74860"/>
    <w:multiLevelType w:val="hybridMultilevel"/>
    <w:tmpl w:val="991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653E2"/>
    <w:multiLevelType w:val="hybridMultilevel"/>
    <w:tmpl w:val="A24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D6272"/>
    <w:multiLevelType w:val="hybridMultilevel"/>
    <w:tmpl w:val="12F46A4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D0CF0"/>
    <w:multiLevelType w:val="hybridMultilevel"/>
    <w:tmpl w:val="0D42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A247BE"/>
    <w:multiLevelType w:val="hybridMultilevel"/>
    <w:tmpl w:val="F59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11CEF"/>
    <w:multiLevelType w:val="hybridMultilevel"/>
    <w:tmpl w:val="6582A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F44CDF"/>
    <w:multiLevelType w:val="hybridMultilevel"/>
    <w:tmpl w:val="A288BFA6"/>
    <w:lvl w:ilvl="0" w:tplc="9A9005C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06078"/>
    <w:multiLevelType w:val="hybridMultilevel"/>
    <w:tmpl w:val="81C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95E0E"/>
    <w:multiLevelType w:val="hybridMultilevel"/>
    <w:tmpl w:val="307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3F6A"/>
    <w:multiLevelType w:val="hybridMultilevel"/>
    <w:tmpl w:val="2AE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53016"/>
    <w:multiLevelType w:val="hybridMultilevel"/>
    <w:tmpl w:val="AE2A279A"/>
    <w:lvl w:ilvl="0" w:tplc="A83A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B0449"/>
    <w:multiLevelType w:val="hybridMultilevel"/>
    <w:tmpl w:val="41D0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72B9D"/>
    <w:multiLevelType w:val="hybridMultilevel"/>
    <w:tmpl w:val="C03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43B25"/>
    <w:multiLevelType w:val="hybridMultilevel"/>
    <w:tmpl w:val="B290E5A6"/>
    <w:lvl w:ilvl="0" w:tplc="94760FE2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33C85"/>
    <w:multiLevelType w:val="hybridMultilevel"/>
    <w:tmpl w:val="E282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05D54"/>
    <w:multiLevelType w:val="hybridMultilevel"/>
    <w:tmpl w:val="757ED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C33566"/>
    <w:multiLevelType w:val="multilevel"/>
    <w:tmpl w:val="81C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33A3E"/>
    <w:multiLevelType w:val="hybridMultilevel"/>
    <w:tmpl w:val="45D2EB5C"/>
    <w:lvl w:ilvl="0" w:tplc="C8B2D6D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5"/>
  </w:num>
  <w:num w:numId="4">
    <w:abstractNumId w:val="11"/>
  </w:num>
  <w:num w:numId="5">
    <w:abstractNumId w:val="1"/>
  </w:num>
  <w:num w:numId="6">
    <w:abstractNumId w:val="29"/>
  </w:num>
  <w:num w:numId="7">
    <w:abstractNumId w:val="34"/>
  </w:num>
  <w:num w:numId="8">
    <w:abstractNumId w:val="7"/>
  </w:num>
  <w:num w:numId="9">
    <w:abstractNumId w:val="23"/>
  </w:num>
  <w:num w:numId="10">
    <w:abstractNumId w:val="26"/>
  </w:num>
  <w:num w:numId="11">
    <w:abstractNumId w:val="5"/>
  </w:num>
  <w:num w:numId="12">
    <w:abstractNumId w:val="19"/>
  </w:num>
  <w:num w:numId="13">
    <w:abstractNumId w:val="2"/>
  </w:num>
  <w:num w:numId="14">
    <w:abstractNumId w:val="10"/>
  </w:num>
  <w:num w:numId="15">
    <w:abstractNumId w:val="0"/>
  </w:num>
  <w:num w:numId="16">
    <w:abstractNumId w:val="27"/>
  </w:num>
  <w:num w:numId="17">
    <w:abstractNumId w:val="3"/>
  </w:num>
  <w:num w:numId="18">
    <w:abstractNumId w:val="18"/>
  </w:num>
  <w:num w:numId="19">
    <w:abstractNumId w:val="6"/>
  </w:num>
  <w:num w:numId="20">
    <w:abstractNumId w:val="4"/>
  </w:num>
  <w:num w:numId="21">
    <w:abstractNumId w:val="24"/>
  </w:num>
  <w:num w:numId="22">
    <w:abstractNumId w:val="33"/>
  </w:num>
  <w:num w:numId="23">
    <w:abstractNumId w:val="30"/>
  </w:num>
  <w:num w:numId="24">
    <w:abstractNumId w:val="17"/>
  </w:num>
  <w:num w:numId="25">
    <w:abstractNumId w:val="9"/>
  </w:num>
  <w:num w:numId="26">
    <w:abstractNumId w:val="16"/>
  </w:num>
  <w:num w:numId="27">
    <w:abstractNumId w:val="31"/>
  </w:num>
  <w:num w:numId="28">
    <w:abstractNumId w:val="21"/>
  </w:num>
  <w:num w:numId="29">
    <w:abstractNumId w:val="28"/>
  </w:num>
  <w:num w:numId="30">
    <w:abstractNumId w:val="13"/>
  </w:num>
  <w:num w:numId="31">
    <w:abstractNumId w:val="12"/>
  </w:num>
  <w:num w:numId="32">
    <w:abstractNumId w:val="32"/>
  </w:num>
  <w:num w:numId="33">
    <w:abstractNumId w:val="20"/>
  </w:num>
  <w:num w:numId="34">
    <w:abstractNumId w:val="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CB"/>
    <w:rsid w:val="00006859"/>
    <w:rsid w:val="00013CF6"/>
    <w:rsid w:val="00035AEB"/>
    <w:rsid w:val="00054B4A"/>
    <w:rsid w:val="0006010E"/>
    <w:rsid w:val="00062233"/>
    <w:rsid w:val="00064D9E"/>
    <w:rsid w:val="00072221"/>
    <w:rsid w:val="000876A9"/>
    <w:rsid w:val="000A4B24"/>
    <w:rsid w:val="000B7457"/>
    <w:rsid w:val="000B7657"/>
    <w:rsid w:val="000C354D"/>
    <w:rsid w:val="000D36D2"/>
    <w:rsid w:val="000E0A8F"/>
    <w:rsid w:val="000F22AD"/>
    <w:rsid w:val="001471A4"/>
    <w:rsid w:val="00151E7B"/>
    <w:rsid w:val="00160CF4"/>
    <w:rsid w:val="001758DB"/>
    <w:rsid w:val="00181E80"/>
    <w:rsid w:val="001C197C"/>
    <w:rsid w:val="001C350C"/>
    <w:rsid w:val="001D3FD5"/>
    <w:rsid w:val="001D43FE"/>
    <w:rsid w:val="001E4774"/>
    <w:rsid w:val="001E7171"/>
    <w:rsid w:val="002359FE"/>
    <w:rsid w:val="0025182A"/>
    <w:rsid w:val="00253500"/>
    <w:rsid w:val="002602FA"/>
    <w:rsid w:val="00264E70"/>
    <w:rsid w:val="002849B0"/>
    <w:rsid w:val="00287C66"/>
    <w:rsid w:val="0029321D"/>
    <w:rsid w:val="002A149B"/>
    <w:rsid w:val="002A5009"/>
    <w:rsid w:val="002A6923"/>
    <w:rsid w:val="002B0057"/>
    <w:rsid w:val="002B482A"/>
    <w:rsid w:val="002B7934"/>
    <w:rsid w:val="002D23DB"/>
    <w:rsid w:val="002D55B2"/>
    <w:rsid w:val="002F4B54"/>
    <w:rsid w:val="003204FB"/>
    <w:rsid w:val="00324F13"/>
    <w:rsid w:val="00326FB3"/>
    <w:rsid w:val="0033612F"/>
    <w:rsid w:val="00345111"/>
    <w:rsid w:val="003461BB"/>
    <w:rsid w:val="003A148E"/>
    <w:rsid w:val="003B2C1F"/>
    <w:rsid w:val="003B3311"/>
    <w:rsid w:val="003B3A67"/>
    <w:rsid w:val="003B72E1"/>
    <w:rsid w:val="003C1646"/>
    <w:rsid w:val="003C38A9"/>
    <w:rsid w:val="003C6097"/>
    <w:rsid w:val="003D21AB"/>
    <w:rsid w:val="003D7C79"/>
    <w:rsid w:val="003E058B"/>
    <w:rsid w:val="003E439A"/>
    <w:rsid w:val="003F4F77"/>
    <w:rsid w:val="00401353"/>
    <w:rsid w:val="004056B1"/>
    <w:rsid w:val="00420F75"/>
    <w:rsid w:val="004217E2"/>
    <w:rsid w:val="004554BD"/>
    <w:rsid w:val="004821B8"/>
    <w:rsid w:val="004827AB"/>
    <w:rsid w:val="004A00C0"/>
    <w:rsid w:val="004B4E66"/>
    <w:rsid w:val="004B6F3F"/>
    <w:rsid w:val="004C4CBD"/>
    <w:rsid w:val="004C7499"/>
    <w:rsid w:val="004D267F"/>
    <w:rsid w:val="004E2235"/>
    <w:rsid w:val="004E62B7"/>
    <w:rsid w:val="004E6B6A"/>
    <w:rsid w:val="00540FBB"/>
    <w:rsid w:val="005431B2"/>
    <w:rsid w:val="005472DD"/>
    <w:rsid w:val="00556E5D"/>
    <w:rsid w:val="00567C34"/>
    <w:rsid w:val="00571B2E"/>
    <w:rsid w:val="005751FB"/>
    <w:rsid w:val="00586A3F"/>
    <w:rsid w:val="005A19C7"/>
    <w:rsid w:val="005B3575"/>
    <w:rsid w:val="005B3B0D"/>
    <w:rsid w:val="005E0536"/>
    <w:rsid w:val="006257E8"/>
    <w:rsid w:val="0065553E"/>
    <w:rsid w:val="0065715C"/>
    <w:rsid w:val="006679B1"/>
    <w:rsid w:val="00675A39"/>
    <w:rsid w:val="006760F4"/>
    <w:rsid w:val="006806A5"/>
    <w:rsid w:val="006920DA"/>
    <w:rsid w:val="00697507"/>
    <w:rsid w:val="006B43C3"/>
    <w:rsid w:val="006C109E"/>
    <w:rsid w:val="006E7CFB"/>
    <w:rsid w:val="006F65BD"/>
    <w:rsid w:val="007046A5"/>
    <w:rsid w:val="00710F59"/>
    <w:rsid w:val="0071410D"/>
    <w:rsid w:val="00722B06"/>
    <w:rsid w:val="007466FE"/>
    <w:rsid w:val="00755FB3"/>
    <w:rsid w:val="00763940"/>
    <w:rsid w:val="007642F2"/>
    <w:rsid w:val="007677C5"/>
    <w:rsid w:val="007677F7"/>
    <w:rsid w:val="007779D8"/>
    <w:rsid w:val="00780573"/>
    <w:rsid w:val="0078100F"/>
    <w:rsid w:val="0079634F"/>
    <w:rsid w:val="007A4A15"/>
    <w:rsid w:val="007A5491"/>
    <w:rsid w:val="007A6A12"/>
    <w:rsid w:val="007B1EA0"/>
    <w:rsid w:val="007C255D"/>
    <w:rsid w:val="007D0A27"/>
    <w:rsid w:val="007D59A3"/>
    <w:rsid w:val="007E05BB"/>
    <w:rsid w:val="007E1CBC"/>
    <w:rsid w:val="007E21B5"/>
    <w:rsid w:val="007F7730"/>
    <w:rsid w:val="008568B2"/>
    <w:rsid w:val="00882839"/>
    <w:rsid w:val="0088615A"/>
    <w:rsid w:val="008922CB"/>
    <w:rsid w:val="008E1869"/>
    <w:rsid w:val="008E1E77"/>
    <w:rsid w:val="008E532E"/>
    <w:rsid w:val="00904943"/>
    <w:rsid w:val="0091038A"/>
    <w:rsid w:val="00911A4B"/>
    <w:rsid w:val="00912263"/>
    <w:rsid w:val="00922E24"/>
    <w:rsid w:val="00924603"/>
    <w:rsid w:val="009273AA"/>
    <w:rsid w:val="0093720B"/>
    <w:rsid w:val="0096607C"/>
    <w:rsid w:val="00973BC4"/>
    <w:rsid w:val="00976E8A"/>
    <w:rsid w:val="00981AD6"/>
    <w:rsid w:val="00984D6C"/>
    <w:rsid w:val="00992A13"/>
    <w:rsid w:val="009A1BE3"/>
    <w:rsid w:val="009A1D0E"/>
    <w:rsid w:val="009A341B"/>
    <w:rsid w:val="009C6862"/>
    <w:rsid w:val="009D549B"/>
    <w:rsid w:val="009E5F79"/>
    <w:rsid w:val="009F3729"/>
    <w:rsid w:val="00A17075"/>
    <w:rsid w:val="00A21380"/>
    <w:rsid w:val="00A347F7"/>
    <w:rsid w:val="00A44214"/>
    <w:rsid w:val="00A5449F"/>
    <w:rsid w:val="00A55470"/>
    <w:rsid w:val="00A6331C"/>
    <w:rsid w:val="00A634D7"/>
    <w:rsid w:val="00A64BE7"/>
    <w:rsid w:val="00A66A2F"/>
    <w:rsid w:val="00A761C5"/>
    <w:rsid w:val="00A937B2"/>
    <w:rsid w:val="00AA0C61"/>
    <w:rsid w:val="00AA53F9"/>
    <w:rsid w:val="00AA5F09"/>
    <w:rsid w:val="00AD414F"/>
    <w:rsid w:val="00AE2B9C"/>
    <w:rsid w:val="00B02FE0"/>
    <w:rsid w:val="00B0652A"/>
    <w:rsid w:val="00B109FA"/>
    <w:rsid w:val="00B14299"/>
    <w:rsid w:val="00B1599C"/>
    <w:rsid w:val="00B23EE6"/>
    <w:rsid w:val="00B462CB"/>
    <w:rsid w:val="00B4726B"/>
    <w:rsid w:val="00B47DF6"/>
    <w:rsid w:val="00B53B7B"/>
    <w:rsid w:val="00B63BC8"/>
    <w:rsid w:val="00B733B6"/>
    <w:rsid w:val="00B83ECF"/>
    <w:rsid w:val="00B8642A"/>
    <w:rsid w:val="00B945B3"/>
    <w:rsid w:val="00B94A3D"/>
    <w:rsid w:val="00B97D6D"/>
    <w:rsid w:val="00BA3A3F"/>
    <w:rsid w:val="00BB36ED"/>
    <w:rsid w:val="00BB373C"/>
    <w:rsid w:val="00BC4C8B"/>
    <w:rsid w:val="00BD3C9A"/>
    <w:rsid w:val="00BD7457"/>
    <w:rsid w:val="00BE726B"/>
    <w:rsid w:val="00BF13F6"/>
    <w:rsid w:val="00BF3209"/>
    <w:rsid w:val="00C2413C"/>
    <w:rsid w:val="00C418FF"/>
    <w:rsid w:val="00C462FE"/>
    <w:rsid w:val="00C47C7E"/>
    <w:rsid w:val="00C53D33"/>
    <w:rsid w:val="00C57F36"/>
    <w:rsid w:val="00C809A8"/>
    <w:rsid w:val="00C86B7D"/>
    <w:rsid w:val="00C94A62"/>
    <w:rsid w:val="00CA104E"/>
    <w:rsid w:val="00CA3577"/>
    <w:rsid w:val="00CC1216"/>
    <w:rsid w:val="00CC16FC"/>
    <w:rsid w:val="00CC5DCB"/>
    <w:rsid w:val="00CD49EE"/>
    <w:rsid w:val="00CE3887"/>
    <w:rsid w:val="00CE66EC"/>
    <w:rsid w:val="00CE7E31"/>
    <w:rsid w:val="00CF4537"/>
    <w:rsid w:val="00D1272C"/>
    <w:rsid w:val="00D17E88"/>
    <w:rsid w:val="00D56FCA"/>
    <w:rsid w:val="00D64300"/>
    <w:rsid w:val="00D64FA0"/>
    <w:rsid w:val="00DA6448"/>
    <w:rsid w:val="00DE40CD"/>
    <w:rsid w:val="00DE79A0"/>
    <w:rsid w:val="00DF07B8"/>
    <w:rsid w:val="00DF49AB"/>
    <w:rsid w:val="00DF595E"/>
    <w:rsid w:val="00E14E2B"/>
    <w:rsid w:val="00E34E8D"/>
    <w:rsid w:val="00E37E16"/>
    <w:rsid w:val="00E4068B"/>
    <w:rsid w:val="00E664E0"/>
    <w:rsid w:val="00E67B93"/>
    <w:rsid w:val="00E7172D"/>
    <w:rsid w:val="00E718B2"/>
    <w:rsid w:val="00E7407A"/>
    <w:rsid w:val="00E741DB"/>
    <w:rsid w:val="00E85D12"/>
    <w:rsid w:val="00E87566"/>
    <w:rsid w:val="00E9205F"/>
    <w:rsid w:val="00E96A6E"/>
    <w:rsid w:val="00EA4930"/>
    <w:rsid w:val="00EB7D41"/>
    <w:rsid w:val="00EC0D7E"/>
    <w:rsid w:val="00EC6325"/>
    <w:rsid w:val="00ED208A"/>
    <w:rsid w:val="00EF525F"/>
    <w:rsid w:val="00F03905"/>
    <w:rsid w:val="00F0682D"/>
    <w:rsid w:val="00F13053"/>
    <w:rsid w:val="00F31B6C"/>
    <w:rsid w:val="00F33959"/>
    <w:rsid w:val="00F46CFF"/>
    <w:rsid w:val="00F5235E"/>
    <w:rsid w:val="00F57CE5"/>
    <w:rsid w:val="00F62DF9"/>
    <w:rsid w:val="00F80CA2"/>
    <w:rsid w:val="00F85BA7"/>
    <w:rsid w:val="00FA58C2"/>
    <w:rsid w:val="00FA5C63"/>
    <w:rsid w:val="00FC44B3"/>
    <w:rsid w:val="00FC72BC"/>
    <w:rsid w:val="00FD01A4"/>
    <w:rsid w:val="00FD12C9"/>
    <w:rsid w:val="00FD4FAA"/>
    <w:rsid w:val="00FD56A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E33C"/>
  <w15:docId w15:val="{D38DB460-06B3-4EB9-9D1F-C48D826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1E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F18"/>
    <w:rPr>
      <w:sz w:val="22"/>
      <w:szCs w:val="22"/>
    </w:rPr>
  </w:style>
  <w:style w:type="character" w:styleId="Hyperlink">
    <w:name w:val="Hyperlink"/>
    <w:uiPriority w:val="99"/>
    <w:unhideWhenUsed/>
    <w:rsid w:val="000B2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74"/>
  </w:style>
  <w:style w:type="paragraph" w:styleId="Footer">
    <w:name w:val="footer"/>
    <w:basedOn w:val="Normal"/>
    <w:link w:val="Foot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74"/>
  </w:style>
  <w:style w:type="paragraph" w:styleId="BalloonText">
    <w:name w:val="Balloon Text"/>
    <w:basedOn w:val="Normal"/>
    <w:link w:val="BalloonTextChar"/>
    <w:uiPriority w:val="99"/>
    <w:semiHidden/>
    <w:unhideWhenUsed/>
    <w:rsid w:val="0096437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833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8073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38073E"/>
    <w:rPr>
      <w:rFonts w:ascii="Courier New" w:eastAsia="Times New Roman" w:hAnsi="Courier New" w:cs="Courier New"/>
    </w:rPr>
  </w:style>
  <w:style w:type="character" w:customStyle="1" w:styleId="public-profile-url">
    <w:name w:val="public-profile-url"/>
    <w:rsid w:val="0091038A"/>
  </w:style>
  <w:style w:type="paragraph" w:styleId="Revision">
    <w:name w:val="Revision"/>
    <w:hidden/>
    <w:rsid w:val="00CD49EE"/>
    <w:rPr>
      <w:sz w:val="22"/>
      <w:szCs w:val="22"/>
    </w:rPr>
  </w:style>
  <w:style w:type="paragraph" w:styleId="ListParagraph">
    <w:name w:val="List Paragraph"/>
    <w:basedOn w:val="Normal"/>
    <w:qFormat/>
    <w:rsid w:val="00D56F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unjhr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5000F-C76F-4431-880D-B46BEEE97A2E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5A2C899-3897-451B-B447-EF379783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8871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Links>
    <vt:vector size="12" baseType="variant">
      <vt:variant>
        <vt:i4>1835087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https://www.linkedin.com/in/jhunjhunwalarahul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mailto:rahul.s.jhunjhunwala@gmail.com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Jhunjhunwala</dc:creator>
  <cp:lastModifiedBy>Rohit Jhunjhunwala</cp:lastModifiedBy>
  <cp:revision>41</cp:revision>
  <cp:lastPrinted>2013-05-09T23:13:00Z</cp:lastPrinted>
  <dcterms:created xsi:type="dcterms:W3CDTF">2016-09-15T08:24:00Z</dcterms:created>
  <dcterms:modified xsi:type="dcterms:W3CDTF">2017-09-18T02:51:00Z</dcterms:modified>
</cp:coreProperties>
</file>